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96670098"/>
        <w:docPartObj>
          <w:docPartGallery w:val="Cover Pages"/>
          <w:docPartUnique/>
        </w:docPartObj>
      </w:sdtPr>
      <w:sdtEndPr/>
      <w:sdtContent>
        <w:p w14:paraId="0D72F710" w14:textId="77777777" w:rsidR="0019752D" w:rsidRDefault="00D1338E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FE99B16" wp14:editId="4FEF840A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144000"/>
                    <wp:effectExtent l="0" t="0" r="0" b="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7960" cy="914400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Rectangle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Text Box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FD2177" w14:textId="77777777" w:rsidR="00D1338E" w:rsidRPr="007A683E" w:rsidRDefault="00D1338E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 w:rsidRPr="007A683E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>DevOps Challenge</w:t>
                                  </w:r>
                                </w:p>
                                <w:p w14:paraId="12F9A029" w14:textId="77777777" w:rsidR="00D1338E" w:rsidRDefault="00D1338E">
                                  <w:pPr>
                                    <w:rPr>
                                      <w:rFonts w:ascii="Segoe UI Light" w:hAnsi="Segoe UI Light" w:cs="Segoe UI Light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Text Box 2"/>
                            <wps:cNvSpPr txBox="1"/>
                            <wps:spPr>
                              <a:xfrm>
                                <a:off x="323850" y="4884610"/>
                                <a:ext cx="5911850" cy="10970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982C64" w14:textId="77777777" w:rsidR="00D1338E" w:rsidRPr="007A683E" w:rsidRDefault="00D1338E">
                                  <w:pPr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7A683E"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Steps/Instructions to run along with Dependencies</w:t>
                                  </w:r>
                                </w:p>
                                <w:p w14:paraId="61EBD7B6" w14:textId="77777777" w:rsidR="00D1338E" w:rsidRDefault="00D1338E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w14:anchorId="4FE99B16" id="Group 3" o:spid="_x0000_s1026" style="position:absolute;margin-left:0;margin-top:0;width:514.8pt;height:10in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">
                    <v:rect id="Rectangle 388" o:spid="_x0000_s1027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8" type="#_x0000_t202" style="position:absolute;left:3238;top:40576;width:5912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  <v:textbox>
                        <w:txbxContent>
                          <w:p w14:paraId="1DFD2177" w14:textId="77777777" w:rsidR="00D1338E" w:rsidRPr="007A683E" w:rsidRDefault="00D1338E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7A683E"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t>DevOps Challenge</w:t>
                            </w:r>
                          </w:p>
                          <w:p w14:paraId="12F9A029" w14:textId="77777777" w:rsidR="00D1338E" w:rsidRDefault="00D1338E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shape>
                    <v:shape id="Text Box 2" o:spid="_x0000_s1029" type="#_x0000_t202" style="position:absolute;left:3238;top:48846;width:59119;height:109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<v:textbox>
                        <w:txbxContent>
                          <w:p w14:paraId="4D982C64" w14:textId="77777777" w:rsidR="00D1338E" w:rsidRPr="007A683E" w:rsidRDefault="00D1338E">
                            <w:pPr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7A683E"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40"/>
                                <w:szCs w:val="40"/>
                              </w:rPr>
                              <w:t>Steps/Instructions to run along with Dependencies</w:t>
                            </w:r>
                          </w:p>
                          <w:p w14:paraId="61EBD7B6" w14:textId="77777777" w:rsidR="00D1338E" w:rsidRDefault="00D1338E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</w:p>
        <w:p w14:paraId="0E7CEA05" w14:textId="77777777" w:rsidR="0019752D" w:rsidRDefault="0019752D"/>
        <w:p w14:paraId="692A870C" w14:textId="77777777" w:rsidR="0019752D" w:rsidRDefault="0019752D"/>
        <w:p w14:paraId="1F8BD145" w14:textId="77777777" w:rsidR="0019752D" w:rsidRDefault="0019752D"/>
        <w:p w14:paraId="51E80BD9" w14:textId="77777777" w:rsidR="0019752D" w:rsidRDefault="00D1338E">
          <w:pPr>
            <w:spacing w:after="70"/>
          </w:pPr>
          <w:r>
            <w:br w:type="page"/>
          </w:r>
        </w:p>
      </w:sdtContent>
    </w:sdt>
    <w:p w14:paraId="646E1DE3" w14:textId="77777777" w:rsidR="008235A3" w:rsidRDefault="008235A3" w:rsidP="008235A3">
      <w:pPr>
        <w:pStyle w:val="Heading1"/>
        <w:spacing w:before="0" w:after="0"/>
        <w:ind w:left="360"/>
        <w:rPr>
          <w:sz w:val="40"/>
          <w:szCs w:val="40"/>
        </w:rPr>
      </w:pPr>
    </w:p>
    <w:p w14:paraId="6EDF3AFB" w14:textId="0ED4A3C4" w:rsidR="00D1338E" w:rsidRPr="00605E4C" w:rsidRDefault="00605E4C" w:rsidP="008235A3">
      <w:pPr>
        <w:pStyle w:val="Heading1"/>
        <w:numPr>
          <w:ilvl w:val="0"/>
          <w:numId w:val="2"/>
        </w:numPr>
        <w:spacing w:before="0" w:after="0"/>
        <w:rPr>
          <w:sz w:val="40"/>
          <w:szCs w:val="40"/>
        </w:rPr>
      </w:pPr>
      <w:r>
        <w:rPr>
          <w:sz w:val="40"/>
          <w:szCs w:val="40"/>
        </w:rPr>
        <w:t>Set Up Prerequisites</w:t>
      </w:r>
    </w:p>
    <w:p w14:paraId="27AF5188" w14:textId="3694B611" w:rsidR="00605E4C" w:rsidRDefault="00605E4C" w:rsidP="00605E4C">
      <w:pPr>
        <w:pStyle w:val="ListParagraph"/>
        <w:numPr>
          <w:ilvl w:val="0"/>
          <w:numId w:val="3"/>
        </w:numPr>
        <w:spacing w:after="0"/>
      </w:pPr>
      <w:proofErr w:type="spellStart"/>
      <w:r>
        <w:t>CentOs</w:t>
      </w:r>
      <w:proofErr w:type="spellEnd"/>
      <w:r>
        <w:t xml:space="preserve"> must be machine where we are going to install </w:t>
      </w:r>
      <w:proofErr w:type="spellStart"/>
      <w:r>
        <w:t>weblogic</w:t>
      </w:r>
      <w:proofErr w:type="spellEnd"/>
      <w:r>
        <w:t>, and deploy the application</w:t>
      </w:r>
    </w:p>
    <w:p w14:paraId="25616932" w14:textId="28351BC4" w:rsidR="00605E4C" w:rsidRDefault="00605E4C" w:rsidP="00605E4C">
      <w:pPr>
        <w:pStyle w:val="ListParagraph"/>
        <w:numPr>
          <w:ilvl w:val="0"/>
          <w:numId w:val="3"/>
        </w:numPr>
        <w:spacing w:after="0"/>
      </w:pPr>
      <w:r>
        <w:t>Java 1.6 or above must be installed in this machine</w:t>
      </w:r>
    </w:p>
    <w:p w14:paraId="59800EEC" w14:textId="5922575B" w:rsidR="00605E4C" w:rsidRDefault="00605E4C" w:rsidP="00605E4C">
      <w:pPr>
        <w:pStyle w:val="ListParagraph"/>
        <w:numPr>
          <w:ilvl w:val="0"/>
          <w:numId w:val="3"/>
        </w:numPr>
      </w:pPr>
      <w:proofErr w:type="spellStart"/>
      <w:r>
        <w:t>MySql</w:t>
      </w:r>
      <w:proofErr w:type="spellEnd"/>
      <w:r>
        <w:t xml:space="preserve"> server has to be installed with the username = root and password = root</w:t>
      </w:r>
      <w:r w:rsidR="003F5801">
        <w:t xml:space="preserve"> [ Application Dependencies ]</w:t>
      </w:r>
    </w:p>
    <w:p w14:paraId="20C9609B" w14:textId="77777777" w:rsidR="00605E4C" w:rsidRDefault="00605E4C" w:rsidP="00605E4C">
      <w:pPr>
        <w:pStyle w:val="ListParagraph"/>
        <w:numPr>
          <w:ilvl w:val="0"/>
          <w:numId w:val="3"/>
        </w:numPr>
      </w:pPr>
      <w:r>
        <w:t>Create a test schema with the table employee which has the following fields</w:t>
      </w:r>
    </w:p>
    <w:p w14:paraId="688BF139" w14:textId="77777777" w:rsidR="00605E4C" w:rsidRDefault="00605E4C" w:rsidP="00605E4C">
      <w:pPr>
        <w:pStyle w:val="ListParagraph"/>
        <w:numPr>
          <w:ilvl w:val="1"/>
          <w:numId w:val="3"/>
        </w:numPr>
      </w:pPr>
      <w:r>
        <w:t xml:space="preserve">EMP_ID -&gt; </w:t>
      </w:r>
      <w:proofErr w:type="spellStart"/>
      <w:r>
        <w:t>Int</w:t>
      </w:r>
      <w:proofErr w:type="spellEnd"/>
      <w:r>
        <w:t>(11) , Primary Key, Not Null and Auto Increment</w:t>
      </w:r>
    </w:p>
    <w:p w14:paraId="5BB20C85" w14:textId="77777777" w:rsidR="00605E4C" w:rsidRDefault="00605E4C" w:rsidP="00605E4C">
      <w:pPr>
        <w:pStyle w:val="ListParagraph"/>
        <w:numPr>
          <w:ilvl w:val="1"/>
          <w:numId w:val="3"/>
        </w:numPr>
      </w:pPr>
      <w:r>
        <w:t>FIRSTNAME -&gt; Varchar(45)</w:t>
      </w:r>
    </w:p>
    <w:p w14:paraId="58972AF9" w14:textId="77777777" w:rsidR="00605E4C" w:rsidRDefault="00605E4C" w:rsidP="00605E4C">
      <w:pPr>
        <w:pStyle w:val="ListParagraph"/>
        <w:numPr>
          <w:ilvl w:val="1"/>
          <w:numId w:val="3"/>
        </w:numPr>
      </w:pPr>
      <w:r>
        <w:t>LASTNAME -&gt; Varchar(45)</w:t>
      </w:r>
    </w:p>
    <w:p w14:paraId="3A58786F" w14:textId="77777777" w:rsidR="00605E4C" w:rsidRDefault="00605E4C" w:rsidP="00605E4C">
      <w:pPr>
        <w:pStyle w:val="ListParagraph"/>
        <w:numPr>
          <w:ilvl w:val="1"/>
          <w:numId w:val="3"/>
        </w:numPr>
      </w:pPr>
      <w:r>
        <w:t>ADDRESS -&gt; Varchar(45)</w:t>
      </w:r>
    </w:p>
    <w:p w14:paraId="6F111C54" w14:textId="77777777" w:rsidR="00605E4C" w:rsidRDefault="00605E4C" w:rsidP="00605E4C">
      <w:pPr>
        <w:pStyle w:val="ListParagraph"/>
        <w:numPr>
          <w:ilvl w:val="1"/>
          <w:numId w:val="3"/>
        </w:numPr>
      </w:pPr>
      <w:r>
        <w:t>MOBILE -&gt; Varchar(10)</w:t>
      </w:r>
    </w:p>
    <w:p w14:paraId="634D5210" w14:textId="1DE0EB41" w:rsidR="005040F1" w:rsidRDefault="00605E4C" w:rsidP="005040F1">
      <w:pPr>
        <w:pStyle w:val="ListParagraph"/>
        <w:numPr>
          <w:ilvl w:val="1"/>
          <w:numId w:val="3"/>
        </w:numPr>
      </w:pPr>
      <w:r>
        <w:t>EMAILID -&gt; Varchar(45)</w:t>
      </w:r>
    </w:p>
    <w:p w14:paraId="58ADCF30" w14:textId="7AE79F05" w:rsidR="005040F1" w:rsidRDefault="0029765A" w:rsidP="004D4FEE">
      <w:pPr>
        <w:pStyle w:val="ListParagraph"/>
        <w:numPr>
          <w:ilvl w:val="0"/>
          <w:numId w:val="3"/>
        </w:numPr>
      </w:pPr>
      <w:r>
        <w:t>The system should have the static IP address as 192.168.0.1</w:t>
      </w:r>
      <w:r w:rsidR="004F7CB7">
        <w:t xml:space="preserve"> </w:t>
      </w:r>
      <w:r w:rsidR="008235A3">
        <w:br/>
      </w:r>
    </w:p>
    <w:p w14:paraId="50C4F92B" w14:textId="77777777" w:rsidR="008235A3" w:rsidRDefault="008235A3" w:rsidP="008235A3">
      <w:pPr>
        <w:pStyle w:val="ListParagraph"/>
        <w:ind w:firstLine="0"/>
      </w:pPr>
    </w:p>
    <w:p w14:paraId="2F97D165" w14:textId="77777777" w:rsidR="008235A3" w:rsidRDefault="008235A3" w:rsidP="008235A3">
      <w:pPr>
        <w:pStyle w:val="ListParagraph"/>
        <w:ind w:firstLine="0"/>
      </w:pPr>
    </w:p>
    <w:p w14:paraId="1533AFC4" w14:textId="1D357731" w:rsidR="00605E4C" w:rsidRPr="00BC4BF7" w:rsidRDefault="00605E4C" w:rsidP="003A75E1">
      <w:pPr>
        <w:pStyle w:val="Heading1"/>
        <w:numPr>
          <w:ilvl w:val="0"/>
          <w:numId w:val="2"/>
        </w:numPr>
        <w:spacing w:before="240" w:after="0"/>
        <w:rPr>
          <w:sz w:val="40"/>
          <w:szCs w:val="40"/>
        </w:rPr>
      </w:pPr>
      <w:r w:rsidRPr="00BC4BF7">
        <w:rPr>
          <w:sz w:val="40"/>
          <w:szCs w:val="40"/>
        </w:rPr>
        <w:t>Installing WebLogic</w:t>
      </w:r>
    </w:p>
    <w:p w14:paraId="7D52EF0B" w14:textId="77777777" w:rsidR="00605E4C" w:rsidRPr="00E93861" w:rsidRDefault="00605E4C" w:rsidP="00605E4C">
      <w:pPr>
        <w:spacing w:after="0"/>
        <w:rPr>
          <w:b/>
        </w:rPr>
      </w:pPr>
      <w:r w:rsidRPr="00E93861">
        <w:rPr>
          <w:b/>
        </w:rPr>
        <w:t>Instructions to run WebLogic:</w:t>
      </w:r>
    </w:p>
    <w:p w14:paraId="00699C79" w14:textId="3906257D" w:rsidR="004D4FEE" w:rsidRDefault="004D4FEE" w:rsidP="00605E4C">
      <w:pPr>
        <w:pStyle w:val="ListParagraph"/>
        <w:numPr>
          <w:ilvl w:val="0"/>
          <w:numId w:val="4"/>
        </w:numPr>
        <w:spacing w:after="0"/>
      </w:pPr>
      <w:r>
        <w:t xml:space="preserve">Copy all the scripts from </w:t>
      </w:r>
      <w:proofErr w:type="spellStart"/>
      <w:r>
        <w:t>github</w:t>
      </w:r>
      <w:proofErr w:type="spellEnd"/>
      <w:r>
        <w:t xml:space="preserve"> to the local directory</w:t>
      </w:r>
    </w:p>
    <w:p w14:paraId="6EA48819" w14:textId="6F5E6EFC" w:rsidR="004D4FEE" w:rsidRDefault="004D4FEE" w:rsidP="00605E4C">
      <w:pPr>
        <w:pStyle w:val="ListParagraph"/>
        <w:numPr>
          <w:ilvl w:val="0"/>
          <w:numId w:val="4"/>
        </w:numPr>
        <w:spacing w:after="0"/>
      </w:pPr>
      <w:r>
        <w:t xml:space="preserve">Run  </w:t>
      </w:r>
      <w:r w:rsidR="005E50BD">
        <w:t xml:space="preserve">setJavaHome.sh with the following arguments &lt;path until Java JDK bin path&gt; </w:t>
      </w:r>
    </w:p>
    <w:p w14:paraId="16845FDD" w14:textId="05AD816C" w:rsidR="005E50BD" w:rsidRDefault="005E50BD" w:rsidP="005E50BD">
      <w:pPr>
        <w:pStyle w:val="ListParagraph"/>
        <w:numPr>
          <w:ilvl w:val="1"/>
          <w:numId w:val="4"/>
        </w:numPr>
        <w:spacing w:after="0"/>
      </w:pPr>
      <w:r>
        <w:t>./setJavaHome.sh &lt;/root/Desktop/jdk1.8.0.91&gt;</w:t>
      </w:r>
    </w:p>
    <w:p w14:paraId="71A976F3" w14:textId="75BDBB74" w:rsidR="00605E4C" w:rsidRDefault="005E50BD" w:rsidP="00605E4C">
      <w:pPr>
        <w:pStyle w:val="ListParagraph"/>
        <w:numPr>
          <w:ilvl w:val="0"/>
          <w:numId w:val="4"/>
        </w:numPr>
        <w:spacing w:after="0"/>
      </w:pPr>
      <w:r>
        <w:t>Run setJavaPath.sh with no arguments</w:t>
      </w:r>
    </w:p>
    <w:p w14:paraId="19127FCE" w14:textId="6C4ABE22" w:rsidR="005E50BD" w:rsidRDefault="005E50BD" w:rsidP="005E50BD">
      <w:pPr>
        <w:pStyle w:val="ListParagraph"/>
        <w:numPr>
          <w:ilvl w:val="1"/>
          <w:numId w:val="4"/>
        </w:numPr>
        <w:spacing w:after="0"/>
      </w:pPr>
      <w:r>
        <w:t>./setJavaPath.sh</w:t>
      </w:r>
    </w:p>
    <w:p w14:paraId="44D65489" w14:textId="5D6C950F" w:rsidR="005E50BD" w:rsidRDefault="005E50BD" w:rsidP="005E50BD">
      <w:pPr>
        <w:pStyle w:val="ListParagraph"/>
        <w:numPr>
          <w:ilvl w:val="0"/>
          <w:numId w:val="4"/>
        </w:numPr>
        <w:spacing w:after="0"/>
      </w:pPr>
      <w:r>
        <w:t xml:space="preserve">Run the following scrip to install </w:t>
      </w:r>
      <w:proofErr w:type="spellStart"/>
      <w:r>
        <w:t>Weblogic</w:t>
      </w:r>
      <w:proofErr w:type="spellEnd"/>
      <w:r>
        <w:t xml:space="preserve"> with the following arguments &lt;path to weblogic.jar&gt; &lt;path to silent.xml&gt; &lt;path to generate a log file&gt;</w:t>
      </w:r>
    </w:p>
    <w:p w14:paraId="299F556A" w14:textId="1B2D0241" w:rsidR="005E50BD" w:rsidRDefault="005E50BD" w:rsidP="005E50BD">
      <w:pPr>
        <w:pStyle w:val="ListParagraph"/>
        <w:numPr>
          <w:ilvl w:val="1"/>
          <w:numId w:val="4"/>
        </w:numPr>
        <w:spacing w:after="0"/>
      </w:pPr>
      <w:r>
        <w:t>./installWeblogic.sh weblogic.jar silent.xml /root/Desktop/wls.log</w:t>
      </w:r>
    </w:p>
    <w:p w14:paraId="28BC3A4D" w14:textId="77777777" w:rsidR="005E50BD" w:rsidRDefault="005E50BD" w:rsidP="005E50BD">
      <w:pPr>
        <w:spacing w:after="0"/>
      </w:pPr>
    </w:p>
    <w:p w14:paraId="4E0D435C" w14:textId="77777777" w:rsidR="00605E4C" w:rsidRPr="00E93861" w:rsidRDefault="00605E4C" w:rsidP="00605E4C">
      <w:pPr>
        <w:spacing w:after="0"/>
        <w:rPr>
          <w:b/>
        </w:rPr>
      </w:pPr>
      <w:r w:rsidRPr="00E93861">
        <w:rPr>
          <w:b/>
        </w:rPr>
        <w:t>Check whether Installation is successful:</w:t>
      </w:r>
    </w:p>
    <w:p w14:paraId="6DDDED98" w14:textId="77777777" w:rsidR="00605E4C" w:rsidRDefault="00605E4C" w:rsidP="00605E4C">
      <w:pPr>
        <w:pStyle w:val="ListParagraph"/>
        <w:numPr>
          <w:ilvl w:val="0"/>
          <w:numId w:val="5"/>
        </w:numPr>
        <w:spacing w:after="0"/>
      </w:pPr>
      <w:r>
        <w:t>Go to “/home/oracle/Oracle/Middleware” and a folder by name wlserver10.3 should be created</w:t>
      </w:r>
    </w:p>
    <w:p w14:paraId="34D2F37F" w14:textId="77777777" w:rsidR="003A75E1" w:rsidRDefault="003A75E1" w:rsidP="003A75E1">
      <w:pPr>
        <w:spacing w:after="0"/>
      </w:pPr>
    </w:p>
    <w:p w14:paraId="2FC94EE2" w14:textId="77777777" w:rsidR="003A75E1" w:rsidRDefault="003A75E1" w:rsidP="003A75E1">
      <w:pPr>
        <w:spacing w:after="0"/>
      </w:pPr>
    </w:p>
    <w:p w14:paraId="58E3EFD1" w14:textId="77777777" w:rsidR="003A75E1" w:rsidRDefault="003A75E1" w:rsidP="003A75E1">
      <w:pPr>
        <w:spacing w:after="0"/>
      </w:pPr>
    </w:p>
    <w:p w14:paraId="3B741C36" w14:textId="77777777" w:rsidR="003A75E1" w:rsidRDefault="003A75E1" w:rsidP="003A75E1">
      <w:pPr>
        <w:spacing w:after="0"/>
      </w:pPr>
    </w:p>
    <w:p w14:paraId="706B240C" w14:textId="77777777" w:rsidR="003A75E1" w:rsidRDefault="003A75E1" w:rsidP="003A75E1">
      <w:pPr>
        <w:spacing w:after="0"/>
      </w:pPr>
    </w:p>
    <w:p w14:paraId="5952D7CB" w14:textId="77777777" w:rsidR="003A75E1" w:rsidRDefault="003A75E1" w:rsidP="003A75E1">
      <w:pPr>
        <w:spacing w:after="0"/>
      </w:pPr>
    </w:p>
    <w:p w14:paraId="05984A79" w14:textId="77777777" w:rsidR="003A75E1" w:rsidRDefault="003A75E1" w:rsidP="003A75E1">
      <w:pPr>
        <w:spacing w:after="0"/>
      </w:pPr>
    </w:p>
    <w:p w14:paraId="1FA81DB0" w14:textId="4C48275D" w:rsidR="006E2D48" w:rsidRPr="003A75E1" w:rsidRDefault="00BC4BF7" w:rsidP="003A75E1">
      <w:pPr>
        <w:pStyle w:val="Heading1"/>
        <w:numPr>
          <w:ilvl w:val="0"/>
          <w:numId w:val="2"/>
        </w:numPr>
        <w:spacing w:before="240" w:after="0"/>
        <w:rPr>
          <w:sz w:val="40"/>
          <w:szCs w:val="40"/>
        </w:rPr>
      </w:pPr>
      <w:bookmarkStart w:id="0" w:name="_Live_layout_and"/>
      <w:bookmarkEnd w:id="0"/>
      <w:r>
        <w:rPr>
          <w:sz w:val="40"/>
          <w:szCs w:val="40"/>
        </w:rPr>
        <w:lastRenderedPageBreak/>
        <w:t>Create WebLogic domain, Managed Servers and Clusters</w:t>
      </w:r>
    </w:p>
    <w:p w14:paraId="6CBBE653" w14:textId="1887CBCB" w:rsidR="00BC4BF7" w:rsidRPr="00F32469" w:rsidRDefault="00A40509" w:rsidP="006E2D48">
      <w:pPr>
        <w:spacing w:after="0"/>
        <w:rPr>
          <w:b/>
        </w:rPr>
      </w:pPr>
      <w:r w:rsidRPr="00F32469">
        <w:rPr>
          <w:b/>
        </w:rPr>
        <w:t>Instructions to run the script:</w:t>
      </w:r>
    </w:p>
    <w:p w14:paraId="609364EF" w14:textId="7A439BE3" w:rsidR="002C0E9D" w:rsidRDefault="002C0E9D" w:rsidP="006E2D48">
      <w:pPr>
        <w:pStyle w:val="ListParagraph"/>
        <w:numPr>
          <w:ilvl w:val="0"/>
          <w:numId w:val="7"/>
        </w:numPr>
        <w:spacing w:after="0"/>
      </w:pPr>
      <w:r>
        <w:t>Run the script setWLHOME.sh with no arguments</w:t>
      </w:r>
    </w:p>
    <w:p w14:paraId="11941DB0" w14:textId="0EC04117" w:rsidR="002C0E9D" w:rsidRDefault="002C0E9D" w:rsidP="002C0E9D">
      <w:pPr>
        <w:pStyle w:val="ListParagraph"/>
        <w:numPr>
          <w:ilvl w:val="1"/>
          <w:numId w:val="7"/>
        </w:numPr>
        <w:spacing w:after="0"/>
      </w:pPr>
      <w:r>
        <w:t>./setWLHOME.sh</w:t>
      </w:r>
    </w:p>
    <w:p w14:paraId="008DB8F2" w14:textId="6A0C4A26" w:rsidR="002C0E9D" w:rsidRDefault="002C0E9D" w:rsidP="002C0E9D">
      <w:pPr>
        <w:pStyle w:val="ListParagraph"/>
        <w:numPr>
          <w:ilvl w:val="0"/>
          <w:numId w:val="7"/>
        </w:numPr>
        <w:spacing w:after="0"/>
      </w:pPr>
      <w:r>
        <w:t>Run the script setClassPath.sh with no arguments</w:t>
      </w:r>
    </w:p>
    <w:p w14:paraId="28874FC7" w14:textId="7485913B" w:rsidR="002C0E9D" w:rsidRDefault="002C0E9D" w:rsidP="002C0E9D">
      <w:pPr>
        <w:pStyle w:val="ListParagraph"/>
        <w:numPr>
          <w:ilvl w:val="1"/>
          <w:numId w:val="7"/>
        </w:numPr>
        <w:spacing w:after="0"/>
      </w:pPr>
      <w:r>
        <w:t>./setClassPath.sh</w:t>
      </w:r>
    </w:p>
    <w:p w14:paraId="51A5C596" w14:textId="17530D57" w:rsidR="009D7737" w:rsidRDefault="009D7737" w:rsidP="009D7737">
      <w:pPr>
        <w:pStyle w:val="ListParagraph"/>
        <w:numPr>
          <w:ilvl w:val="0"/>
          <w:numId w:val="7"/>
        </w:numPr>
        <w:spacing w:after="0"/>
      </w:pPr>
      <w:r>
        <w:t>Run the script “createDomain.sh</w:t>
      </w:r>
      <w:r w:rsidR="0055164A">
        <w:t>”</w:t>
      </w:r>
      <w:r>
        <w:t xml:space="preserve"> with the following arguments &lt;path to createDomain.py&gt; </w:t>
      </w:r>
    </w:p>
    <w:p w14:paraId="0F87A7BB" w14:textId="0B9655CD" w:rsidR="006E2D48" w:rsidRDefault="009D7737" w:rsidP="009D7737">
      <w:pPr>
        <w:pStyle w:val="ListParagraph"/>
        <w:numPr>
          <w:ilvl w:val="1"/>
          <w:numId w:val="7"/>
        </w:numPr>
        <w:spacing w:after="0"/>
      </w:pPr>
      <w:r>
        <w:t>./createDomain.sh &lt;path to createDomain.py&gt;</w:t>
      </w:r>
    </w:p>
    <w:p w14:paraId="21663E7D" w14:textId="77777777" w:rsidR="009D7737" w:rsidRDefault="009D7737" w:rsidP="00776081">
      <w:pPr>
        <w:pStyle w:val="ListParagraph"/>
        <w:spacing w:after="0"/>
        <w:ind w:left="1440" w:firstLine="0"/>
      </w:pPr>
      <w:bookmarkStart w:id="1" w:name="_GoBack"/>
      <w:bookmarkEnd w:id="1"/>
    </w:p>
    <w:p w14:paraId="102FABFD" w14:textId="289412AE" w:rsidR="0012066B" w:rsidRPr="00F32469" w:rsidRDefault="0012066B" w:rsidP="006E2D48">
      <w:pPr>
        <w:spacing w:after="0"/>
        <w:rPr>
          <w:b/>
        </w:rPr>
      </w:pPr>
      <w:r w:rsidRPr="00F32469">
        <w:rPr>
          <w:b/>
        </w:rPr>
        <w:t>Check if the Domains are created properly:</w:t>
      </w:r>
    </w:p>
    <w:p w14:paraId="28B7A726" w14:textId="6BECB2E3" w:rsidR="0012066B" w:rsidRDefault="006E2D48" w:rsidP="00F63AB0">
      <w:pPr>
        <w:pStyle w:val="ListParagraph"/>
        <w:numPr>
          <w:ilvl w:val="0"/>
          <w:numId w:val="8"/>
        </w:numPr>
        <w:spacing w:before="240" w:after="0"/>
      </w:pPr>
      <w:r>
        <w:t>Go to “/home/oracle/Oracle/Middleware/</w:t>
      </w:r>
      <w:proofErr w:type="spellStart"/>
      <w:r>
        <w:t>user_projects</w:t>
      </w:r>
      <w:proofErr w:type="spellEnd"/>
      <w:r>
        <w:t>/domains/</w:t>
      </w:r>
      <w:proofErr w:type="spellStart"/>
      <w:r>
        <w:t>TPDomain</w:t>
      </w:r>
      <w:proofErr w:type="spellEnd"/>
      <w:r>
        <w:t>” this structure would be created.</w:t>
      </w:r>
    </w:p>
    <w:p w14:paraId="16D9A5BB" w14:textId="1B796141" w:rsidR="0019752D" w:rsidRDefault="00967AC9" w:rsidP="00E154E6">
      <w:pPr>
        <w:pStyle w:val="Heading1"/>
        <w:numPr>
          <w:ilvl w:val="0"/>
          <w:numId w:val="2"/>
        </w:numPr>
        <w:ind w:left="630"/>
        <w:rPr>
          <w:sz w:val="40"/>
          <w:szCs w:val="40"/>
        </w:rPr>
      </w:pPr>
      <w:bookmarkStart w:id="2" w:name="_Read_mode"/>
      <w:bookmarkEnd w:id="2"/>
      <w:r>
        <w:rPr>
          <w:sz w:val="40"/>
          <w:szCs w:val="40"/>
        </w:rPr>
        <w:t>Deploying the Application</w:t>
      </w:r>
    </w:p>
    <w:p w14:paraId="2F1F367A" w14:textId="3343343C" w:rsidR="00EB32BA" w:rsidRPr="00542BE6" w:rsidRDefault="00886A51" w:rsidP="00EB32BA">
      <w:pPr>
        <w:rPr>
          <w:b/>
        </w:rPr>
      </w:pPr>
      <w:r w:rsidRPr="00542BE6">
        <w:rPr>
          <w:b/>
        </w:rPr>
        <w:t>Instructions to Deploy the Application:</w:t>
      </w:r>
    </w:p>
    <w:p w14:paraId="690300D1" w14:textId="156B1A44" w:rsidR="00886A51" w:rsidRDefault="00341C61" w:rsidP="00886A51">
      <w:pPr>
        <w:pStyle w:val="ListParagraph"/>
        <w:numPr>
          <w:ilvl w:val="0"/>
          <w:numId w:val="13"/>
        </w:numPr>
      </w:pPr>
      <w:r>
        <w:t>Run the script “deployApp.sh</w:t>
      </w:r>
      <w:r w:rsidR="00692566">
        <w:t>” s</w:t>
      </w:r>
      <w:r>
        <w:t xml:space="preserve">cript with the following arguments &lt;path to deployApp.py script&gt; &lt;path to </w:t>
      </w:r>
      <w:proofErr w:type="spellStart"/>
      <w:r>
        <w:t>EmpApp.ear</w:t>
      </w:r>
      <w:proofErr w:type="spellEnd"/>
      <w:r>
        <w:t xml:space="preserve"> application&gt;</w:t>
      </w:r>
      <w:r w:rsidR="00692566">
        <w:t xml:space="preserve"> </w:t>
      </w:r>
    </w:p>
    <w:p w14:paraId="76B240CE" w14:textId="1853B3D0" w:rsidR="005F0207" w:rsidRDefault="00341C61" w:rsidP="005F0207">
      <w:pPr>
        <w:pStyle w:val="ListParagraph"/>
        <w:numPr>
          <w:ilvl w:val="1"/>
          <w:numId w:val="13"/>
        </w:numPr>
      </w:pPr>
      <w:r>
        <w:t xml:space="preserve">./deployApp.sh &lt;path to deployApp.py&gt; &lt;path to </w:t>
      </w:r>
      <w:proofErr w:type="spellStart"/>
      <w:r>
        <w:t>EmpApp.ear</w:t>
      </w:r>
      <w:proofErr w:type="spellEnd"/>
      <w:r>
        <w:t xml:space="preserve">&gt; </w:t>
      </w:r>
    </w:p>
    <w:p w14:paraId="1D21EFDD" w14:textId="4B0CABA6" w:rsidR="005F0207" w:rsidRPr="00542BE6" w:rsidRDefault="005F0207" w:rsidP="005F0207">
      <w:pPr>
        <w:rPr>
          <w:b/>
        </w:rPr>
      </w:pPr>
      <w:r w:rsidRPr="00542BE6">
        <w:rPr>
          <w:b/>
        </w:rPr>
        <w:t xml:space="preserve">To </w:t>
      </w:r>
      <w:r w:rsidR="006B3B71" w:rsidRPr="00542BE6">
        <w:rPr>
          <w:b/>
        </w:rPr>
        <w:t>c</w:t>
      </w:r>
      <w:r w:rsidRPr="00542BE6">
        <w:rPr>
          <w:b/>
        </w:rPr>
        <w:t>heck if the application is deployed:</w:t>
      </w:r>
    </w:p>
    <w:p w14:paraId="39FBC2BC" w14:textId="5597A14C" w:rsidR="005F0207" w:rsidRDefault="00295D36" w:rsidP="005F0207">
      <w:pPr>
        <w:pStyle w:val="ListParagraph"/>
        <w:numPr>
          <w:ilvl w:val="0"/>
          <w:numId w:val="14"/>
        </w:numPr>
      </w:pPr>
      <w:r>
        <w:t>Go to internet browser and access the following links to check the deployed application</w:t>
      </w:r>
    </w:p>
    <w:p w14:paraId="3B981CDA" w14:textId="11A7A04C" w:rsidR="00295D36" w:rsidRPr="00664A82" w:rsidRDefault="00295D36" w:rsidP="00295D36">
      <w:pPr>
        <w:ind w:left="360"/>
        <w:rPr>
          <w:b/>
        </w:rPr>
      </w:pPr>
      <w:r w:rsidRPr="00664A82">
        <w:rPr>
          <w:b/>
        </w:rPr>
        <w:t>Links:</w:t>
      </w:r>
    </w:p>
    <w:p w14:paraId="762201AF" w14:textId="2E3C0608" w:rsidR="00295D36" w:rsidRDefault="00314BDC" w:rsidP="00013C7D">
      <w:pPr>
        <w:pStyle w:val="ListParagraph"/>
        <w:numPr>
          <w:ilvl w:val="0"/>
          <w:numId w:val="15"/>
        </w:numPr>
      </w:pPr>
      <w:hyperlink r:id="rId8" w:history="1">
        <w:r w:rsidR="00657EF9" w:rsidRPr="00484E6B">
          <w:rPr>
            <w:rStyle w:val="Hyperlink"/>
          </w:rPr>
          <w:t>http://192.168.0.1:11000/EmployeeApp</w:t>
        </w:r>
      </w:hyperlink>
    </w:p>
    <w:p w14:paraId="2F6F6D69" w14:textId="36F63561" w:rsidR="00657EF9" w:rsidRDefault="00314BDC" w:rsidP="00013C7D">
      <w:pPr>
        <w:pStyle w:val="ListParagraph"/>
        <w:numPr>
          <w:ilvl w:val="0"/>
          <w:numId w:val="15"/>
        </w:numPr>
      </w:pPr>
      <w:hyperlink r:id="rId9" w:history="1">
        <w:r w:rsidR="00657EF9" w:rsidRPr="00484E6B">
          <w:rPr>
            <w:rStyle w:val="Hyperlink"/>
          </w:rPr>
          <w:t>http://192.168.0.1:12000/EmployeeApp</w:t>
        </w:r>
      </w:hyperlink>
    </w:p>
    <w:p w14:paraId="193F09BB" w14:textId="54F39F78" w:rsidR="00657EF9" w:rsidRDefault="00314BDC" w:rsidP="00013C7D">
      <w:pPr>
        <w:pStyle w:val="ListParagraph"/>
        <w:numPr>
          <w:ilvl w:val="0"/>
          <w:numId w:val="15"/>
        </w:numPr>
      </w:pPr>
      <w:hyperlink r:id="rId10" w:history="1">
        <w:r w:rsidR="00657EF9" w:rsidRPr="00484E6B">
          <w:rPr>
            <w:rStyle w:val="Hyperlink"/>
          </w:rPr>
          <w:t>http://192.168.0.1:11000/EmployeeApp/index.jsp</w:t>
        </w:r>
      </w:hyperlink>
    </w:p>
    <w:p w14:paraId="4A94F78C" w14:textId="355BF0AA" w:rsidR="0019752D" w:rsidRDefault="00657EF9" w:rsidP="00823718">
      <w:pPr>
        <w:pStyle w:val="ListParagraph"/>
        <w:numPr>
          <w:ilvl w:val="0"/>
          <w:numId w:val="15"/>
        </w:numPr>
      </w:pPr>
      <w:r>
        <w:t>http://192.168</w:t>
      </w:r>
      <w:r w:rsidR="00823718">
        <w:t>.0.1:12000/EmployeeApp/index.jsp</w:t>
      </w:r>
      <w:r w:rsidR="00D1338E">
        <w:t xml:space="preserve"> </w:t>
      </w:r>
    </w:p>
    <w:p w14:paraId="53598D50" w14:textId="4DF7908F" w:rsidR="00542BE6" w:rsidRDefault="003175E0" w:rsidP="00542BE6">
      <w:r>
        <w:t>If 404 error is occurring while accessing the site, kindly restart all the servers using restart.sh script</w:t>
      </w:r>
    </w:p>
    <w:sectPr w:rsidR="00542BE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35AB0F" w14:textId="77777777" w:rsidR="00314BDC" w:rsidRDefault="00314BDC">
      <w:pPr>
        <w:spacing w:after="0" w:line="240" w:lineRule="auto"/>
      </w:pPr>
      <w:r>
        <w:separator/>
      </w:r>
    </w:p>
  </w:endnote>
  <w:endnote w:type="continuationSeparator" w:id="0">
    <w:p w14:paraId="5D552AE2" w14:textId="77777777" w:rsidR="00314BDC" w:rsidRDefault="00314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FADC8C" w14:textId="77777777" w:rsidR="00D1338E" w:rsidRDefault="00D1338E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C74896" wp14:editId="33389D73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5F1A17F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6F891E" w14:textId="77777777" w:rsidR="00314BDC" w:rsidRDefault="00314BDC">
      <w:pPr>
        <w:spacing w:after="0" w:line="240" w:lineRule="auto"/>
      </w:pPr>
      <w:r>
        <w:separator/>
      </w:r>
    </w:p>
  </w:footnote>
  <w:footnote w:type="continuationSeparator" w:id="0">
    <w:p w14:paraId="6DD5AF9B" w14:textId="77777777" w:rsidR="00314BDC" w:rsidRDefault="00314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3EF450" w14:textId="77777777" w:rsidR="00D1338E" w:rsidRDefault="00D1338E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6B65C1" wp14:editId="222B7229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F32CD3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14DD"/>
    <w:multiLevelType w:val="hybridMultilevel"/>
    <w:tmpl w:val="E1041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A56F0"/>
    <w:multiLevelType w:val="hybridMultilevel"/>
    <w:tmpl w:val="A8682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92845"/>
    <w:multiLevelType w:val="hybridMultilevel"/>
    <w:tmpl w:val="61BE18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236B42"/>
    <w:multiLevelType w:val="hybridMultilevel"/>
    <w:tmpl w:val="D0D4F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372B1"/>
    <w:multiLevelType w:val="hybridMultilevel"/>
    <w:tmpl w:val="75F26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F284E"/>
    <w:multiLevelType w:val="hybridMultilevel"/>
    <w:tmpl w:val="D43C825A"/>
    <w:lvl w:ilvl="0" w:tplc="053C0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676AEF"/>
    <w:multiLevelType w:val="hybridMultilevel"/>
    <w:tmpl w:val="E64A2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816F4"/>
    <w:multiLevelType w:val="hybridMultilevel"/>
    <w:tmpl w:val="FE280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360" w:hanging="360"/>
      </w:pPr>
      <w:rPr>
        <w:color w:val="4472C4" w:themeColor="accent5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4077A4"/>
    <w:multiLevelType w:val="hybridMultilevel"/>
    <w:tmpl w:val="5C8CD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31672"/>
    <w:multiLevelType w:val="hybridMultilevel"/>
    <w:tmpl w:val="E01E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335DA8"/>
    <w:multiLevelType w:val="hybridMultilevel"/>
    <w:tmpl w:val="F4FE5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D10B05"/>
    <w:multiLevelType w:val="hybridMultilevel"/>
    <w:tmpl w:val="E9446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E31EAC"/>
    <w:multiLevelType w:val="hybridMultilevel"/>
    <w:tmpl w:val="0664A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A9229D"/>
    <w:multiLevelType w:val="hybridMultilevel"/>
    <w:tmpl w:val="1B087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12"/>
  </w:num>
  <w:num w:numId="5">
    <w:abstractNumId w:val="15"/>
  </w:num>
  <w:num w:numId="6">
    <w:abstractNumId w:val="13"/>
  </w:num>
  <w:num w:numId="7">
    <w:abstractNumId w:val="11"/>
  </w:num>
  <w:num w:numId="8">
    <w:abstractNumId w:val="0"/>
  </w:num>
  <w:num w:numId="9">
    <w:abstractNumId w:val="3"/>
  </w:num>
  <w:num w:numId="10">
    <w:abstractNumId w:val="14"/>
  </w:num>
  <w:num w:numId="11">
    <w:abstractNumId w:val="1"/>
  </w:num>
  <w:num w:numId="12">
    <w:abstractNumId w:val="5"/>
  </w:num>
  <w:num w:numId="13">
    <w:abstractNumId w:val="2"/>
  </w:num>
  <w:num w:numId="14">
    <w:abstractNumId w:val="9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3E"/>
    <w:rsid w:val="00013C7D"/>
    <w:rsid w:val="00027833"/>
    <w:rsid w:val="00052F88"/>
    <w:rsid w:val="000C0996"/>
    <w:rsid w:val="000C3797"/>
    <w:rsid w:val="0012066B"/>
    <w:rsid w:val="0019752D"/>
    <w:rsid w:val="002639D3"/>
    <w:rsid w:val="00272300"/>
    <w:rsid w:val="00295D36"/>
    <w:rsid w:val="0029765A"/>
    <w:rsid w:val="002C0E9D"/>
    <w:rsid w:val="002F1D0A"/>
    <w:rsid w:val="00314BDC"/>
    <w:rsid w:val="0031580F"/>
    <w:rsid w:val="003175E0"/>
    <w:rsid w:val="00341C61"/>
    <w:rsid w:val="00352216"/>
    <w:rsid w:val="003543D0"/>
    <w:rsid w:val="003A75E1"/>
    <w:rsid w:val="003B3D53"/>
    <w:rsid w:val="003F5801"/>
    <w:rsid w:val="004D4FEE"/>
    <w:rsid w:val="004F5F9D"/>
    <w:rsid w:val="004F7CB7"/>
    <w:rsid w:val="005040F1"/>
    <w:rsid w:val="00542BE6"/>
    <w:rsid w:val="0055164A"/>
    <w:rsid w:val="0059382B"/>
    <w:rsid w:val="005A17FC"/>
    <w:rsid w:val="005E50BD"/>
    <w:rsid w:val="005F0207"/>
    <w:rsid w:val="00605E4C"/>
    <w:rsid w:val="00656E80"/>
    <w:rsid w:val="00657EF9"/>
    <w:rsid w:val="00664A82"/>
    <w:rsid w:val="0068735F"/>
    <w:rsid w:val="00692566"/>
    <w:rsid w:val="006B3B71"/>
    <w:rsid w:val="006E2D48"/>
    <w:rsid w:val="00712E18"/>
    <w:rsid w:val="007217BD"/>
    <w:rsid w:val="00730469"/>
    <w:rsid w:val="00735594"/>
    <w:rsid w:val="00776081"/>
    <w:rsid w:val="007A683E"/>
    <w:rsid w:val="008235A3"/>
    <w:rsid w:val="00823718"/>
    <w:rsid w:val="008543E7"/>
    <w:rsid w:val="00885563"/>
    <w:rsid w:val="00886A51"/>
    <w:rsid w:val="008D1CFC"/>
    <w:rsid w:val="00967AC9"/>
    <w:rsid w:val="009759EF"/>
    <w:rsid w:val="009B45E3"/>
    <w:rsid w:val="009C7EA0"/>
    <w:rsid w:val="009D256D"/>
    <w:rsid w:val="009D7737"/>
    <w:rsid w:val="00A011AA"/>
    <w:rsid w:val="00A40509"/>
    <w:rsid w:val="00A4377F"/>
    <w:rsid w:val="00A81E98"/>
    <w:rsid w:val="00A82F94"/>
    <w:rsid w:val="00B67024"/>
    <w:rsid w:val="00B75BDA"/>
    <w:rsid w:val="00BB7C1D"/>
    <w:rsid w:val="00BC4BF7"/>
    <w:rsid w:val="00BE2D23"/>
    <w:rsid w:val="00BF71F3"/>
    <w:rsid w:val="00C43D01"/>
    <w:rsid w:val="00C7105B"/>
    <w:rsid w:val="00CB2B01"/>
    <w:rsid w:val="00CC0B72"/>
    <w:rsid w:val="00CD13B9"/>
    <w:rsid w:val="00D05FC8"/>
    <w:rsid w:val="00D1338E"/>
    <w:rsid w:val="00D54A1A"/>
    <w:rsid w:val="00D6586F"/>
    <w:rsid w:val="00D84746"/>
    <w:rsid w:val="00E154E6"/>
    <w:rsid w:val="00E2413F"/>
    <w:rsid w:val="00E429AF"/>
    <w:rsid w:val="00E66BF2"/>
    <w:rsid w:val="00E93861"/>
    <w:rsid w:val="00EB32BA"/>
    <w:rsid w:val="00ED4E1A"/>
    <w:rsid w:val="00F32469"/>
    <w:rsid w:val="00F63AB0"/>
    <w:rsid w:val="00F72E80"/>
    <w:rsid w:val="00FB6A00"/>
    <w:rsid w:val="00FD1F8C"/>
    <w:rsid w:val="00FF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8721C"/>
  <w15:docId w15:val="{7E54394B-A229-4316-8F54-4BFAD0EB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14:ligatures w14:val="standard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eastAsia="MS Mincho"/>
      <w:color w:val="404040" w:themeColor="text1" w:themeTint="BF"/>
      <w:kern w:val="20"/>
      <w14:ligatures w14:val="standar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 w:val="0"/>
      <w:iCs w:val="0"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tions">
    <w:name w:val="Instructions"/>
    <w:basedOn w:val="Normal"/>
    <w:qFormat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after="200"/>
    </w:pPr>
    <w:rPr>
      <w:rFonts w:asciiTheme="minorHAnsi" w:eastAsiaTheme="minorEastAsia" w:hAnsiTheme="minorHAnsi" w:cstheme="minorBidi"/>
      <w:b/>
      <w:bCs/>
      <w:color w:val="auto"/>
      <w:kern w:val="0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UI">
    <w:name w:val="UI"/>
    <w:basedOn w:val="Normal"/>
    <w:qFormat/>
    <w:rPr>
      <w:b/>
      <w:bCs/>
      <w:color w:val="auto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:11000/EmployeeAp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192.168.0.1:11000/EmployeeApp/index.j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0.1:12000/EmployeeApp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nica\AppData\Roaming\Microsoft\Templates\Welcome%20to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8B12D87-EAD4-40AB-B795-3545114630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Word.dotx</Template>
  <TotalTime>30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Mounica Bommareddy</dc:creator>
  <cp:keywords/>
  <cp:lastModifiedBy>Sahith</cp:lastModifiedBy>
  <cp:revision>15</cp:revision>
  <dcterms:created xsi:type="dcterms:W3CDTF">2016-05-31T05:46:00Z</dcterms:created>
  <dcterms:modified xsi:type="dcterms:W3CDTF">2016-05-31T05:59:00Z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